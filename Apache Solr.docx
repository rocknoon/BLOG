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8A5F93FE-904D-488D-B1FD-A50B49873633}"/>
            <w:text/>
          </w:sdtPr>
          <w:sdtEndPr/>
          <w:sdtContent>
            <w:p w:rsidR="00C832AA" w:rsidRDefault="00FD1768">
              <w:pPr>
                <w:pStyle w:val="Publishwithline"/>
              </w:pPr>
              <w:r>
                <w:rPr>
                  <w:rFonts w:hint="eastAsia"/>
                </w:rPr>
                <w:t xml:space="preserve">Apache </w:t>
              </w:r>
              <w:proofErr w:type="spellStart"/>
              <w:r>
                <w:rPr>
                  <w:rFonts w:hint="eastAsia"/>
                </w:rPr>
                <w:t>Solr</w:t>
              </w:r>
              <w:proofErr w:type="spellEnd"/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指南</w:t>
              </w:r>
            </w:p>
          </w:sdtContent>
        </w:sdt>
        <w:p w:rsidR="00C832AA" w:rsidRDefault="00C832AA">
          <w:pPr>
            <w:pStyle w:val="underline"/>
          </w:pPr>
        </w:p>
        <w:p w:rsidR="00C832AA" w:rsidRDefault="00912DBE">
          <w:pPr>
            <w:pStyle w:val="PadderBetweenControlandBody"/>
          </w:pPr>
        </w:p>
      </w:sdtContent>
    </w:sdt>
    <w:p w:rsidR="00FD1768" w:rsidRDefault="00FD1768" w:rsidP="00DF6DEF">
      <w:pPr>
        <w:pStyle w:val="2"/>
      </w:pPr>
      <w:r>
        <w:rPr>
          <w:rFonts w:hint="eastAsia"/>
        </w:rPr>
        <w:t>介绍</w:t>
      </w:r>
    </w:p>
    <w:p w:rsidR="00FD1768" w:rsidRPr="006000A5" w:rsidRDefault="006000A5" w:rsidP="006000A5"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是一种开放源码的、基于</w:t>
      </w:r>
      <w:r w:rsidR="00EC3A8F">
        <w:rPr>
          <w:rFonts w:hint="eastAsia"/>
        </w:rPr>
        <w:t xml:space="preserve"> </w:t>
      </w:r>
      <w:proofErr w:type="spellStart"/>
      <w:r w:rsidR="00EC3A8F">
        <w:rPr>
          <w:rFonts w:hint="eastAsia"/>
        </w:rPr>
        <w:t>Lucene</w:t>
      </w:r>
      <w:proofErr w:type="spellEnd"/>
      <w:r w:rsidR="00EC3A8F">
        <w:rPr>
          <w:rFonts w:hint="eastAsia"/>
        </w:rPr>
        <w:t xml:space="preserve"> </w:t>
      </w:r>
      <w:r>
        <w:rPr>
          <w:rFonts w:hint="eastAsia"/>
        </w:rPr>
        <w:t xml:space="preserve">Java </w:t>
      </w:r>
      <w:r>
        <w:rPr>
          <w:rFonts w:hint="eastAsia"/>
        </w:rPr>
        <w:t>的搜索服务器，易于加入到</w:t>
      </w:r>
      <w:r>
        <w:rPr>
          <w:rFonts w:hint="eastAsia"/>
        </w:rPr>
        <w:t xml:space="preserve"> Web </w:t>
      </w:r>
      <w:r>
        <w:rPr>
          <w:rFonts w:hint="eastAsia"/>
        </w:rPr>
        <w:t>应用程序中。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提供了层面搜索、命中醒目显示并且支持多种输出格式（包括</w:t>
      </w:r>
      <w:r>
        <w:rPr>
          <w:rFonts w:hint="eastAsia"/>
        </w:rPr>
        <w:t xml:space="preserve"> XML/XSLT </w:t>
      </w:r>
      <w:r>
        <w:rPr>
          <w:rFonts w:hint="eastAsia"/>
        </w:rPr>
        <w:t>和</w:t>
      </w:r>
      <w:r>
        <w:rPr>
          <w:rFonts w:hint="eastAsia"/>
        </w:rPr>
        <w:t xml:space="preserve"> JSON </w:t>
      </w:r>
      <w:r>
        <w:rPr>
          <w:rFonts w:hint="eastAsia"/>
        </w:rPr>
        <w:t>格式）。它易于安装和配置，而且附带了一个基于</w:t>
      </w:r>
      <w:r>
        <w:rPr>
          <w:rFonts w:hint="eastAsia"/>
        </w:rPr>
        <w:t xml:space="preserve"> HTTP </w:t>
      </w:r>
      <w:r>
        <w:rPr>
          <w:rFonts w:hint="eastAsia"/>
        </w:rPr>
        <w:t>的管理界面。您可以坚持使用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的表现优异的基本搜索功能，也可以对它进行扩展从而满足企业的需要。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还拥有一个活跃的开发者群体，如有需要，您可以随时向他们寻求帮助。</w:t>
      </w:r>
    </w:p>
    <w:p w:rsidR="00DF6DEF" w:rsidRDefault="00DF6DEF" w:rsidP="00DF6DEF">
      <w:pPr>
        <w:pStyle w:val="2"/>
      </w:pPr>
      <w:r>
        <w:rPr>
          <w:rFonts w:hint="eastAsia"/>
        </w:rPr>
        <w:t>安装</w:t>
      </w:r>
    </w:p>
    <w:p w:rsidR="00485311" w:rsidRDefault="00485311" w:rsidP="00DF6DEF">
      <w:pPr>
        <w:rPr>
          <w:rFonts w:hint="eastAsia"/>
        </w:rPr>
      </w:pPr>
      <w:r>
        <w:rPr>
          <w:rFonts w:hint="eastAsia"/>
        </w:rPr>
        <w:t>这里我们以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5.x </w:t>
      </w:r>
      <w:r>
        <w:rPr>
          <w:rFonts w:hint="eastAsia"/>
        </w:rPr>
        <w:t>来演示整个安装过程</w:t>
      </w:r>
    </w:p>
    <w:p w:rsidR="00AA1ECD" w:rsidRPr="00DF6DEF" w:rsidRDefault="00AA1ECD" w:rsidP="00DF6DEF">
      <w:r>
        <w:rPr>
          <w:rFonts w:hint="eastAsia"/>
        </w:rPr>
        <w:t>安装</w:t>
      </w:r>
      <w:r>
        <w:rPr>
          <w:rFonts w:hint="eastAsia"/>
        </w:rPr>
        <w:t>Java 6</w:t>
      </w:r>
      <w:r>
        <w:rPr>
          <w:rFonts w:hint="eastAsia"/>
        </w:rPr>
        <w:br/>
        <w:t xml:space="preserve">yum install </w:t>
      </w:r>
      <w:r w:rsidR="00F2487C" w:rsidRPr="00F2487C">
        <w:t>java-1.6.0-openjdk.i386</w:t>
      </w:r>
    </w:p>
    <w:p w:rsidR="00A048A1" w:rsidRDefault="00B14043" w:rsidP="00B666BA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 Apache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br/>
      </w:r>
      <w:hyperlink r:id="rId7" w:history="1">
        <w:r w:rsidR="00912AA6" w:rsidRPr="00A14B39">
          <w:rPr>
            <w:rStyle w:val="aa"/>
          </w:rPr>
          <w:t>http://www.apache.org/dyn/closer.cgi/lucene/solr/</w:t>
        </w:r>
      </w:hyperlink>
      <w:r w:rsidR="00FE56D5">
        <w:rPr>
          <w:rFonts w:hint="eastAsia"/>
        </w:rPr>
        <w:br/>
      </w:r>
      <w:r w:rsidR="00FE56D5">
        <w:rPr>
          <w:rFonts w:hint="eastAsia"/>
        </w:rPr>
        <w:t>在这里选择适当的版本进行安装</w:t>
      </w:r>
    </w:p>
    <w:p w:rsidR="000C52C8" w:rsidRDefault="005C159C" w:rsidP="00B666BA">
      <w:pPr>
        <w:rPr>
          <w:rFonts w:hint="eastAsia"/>
        </w:rPr>
      </w:pPr>
      <w:r>
        <w:rPr>
          <w:rFonts w:hint="eastAsia"/>
        </w:rPr>
        <w:br/>
      </w:r>
      <w:proofErr w:type="spellStart"/>
      <w:proofErr w:type="gram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 </w:t>
      </w:r>
      <w:proofErr w:type="gramEnd"/>
      <w:r w:rsidR="000C52C8">
        <w:fldChar w:fldCharType="begin"/>
      </w:r>
      <w:r w:rsidR="000C52C8">
        <w:instrText xml:space="preserve"> HYPERLINK "http://apache.etoak.com/</w:instrText>
      </w:r>
      <w:r w:rsidR="000C52C8" w:rsidRPr="005C159C">
        <w:instrText>lucene/solr/3.3.0/apache-solr-3.3.0.zip</w:instrText>
      </w:r>
      <w:r w:rsidR="000C52C8">
        <w:instrText xml:space="preserve">" </w:instrText>
      </w:r>
      <w:r w:rsidR="000C52C8">
        <w:fldChar w:fldCharType="separate"/>
      </w:r>
      <w:r w:rsidR="000C52C8" w:rsidRPr="00A14B39">
        <w:rPr>
          <w:rStyle w:val="aa"/>
        </w:rPr>
        <w:t>http://apache.etoak.com/lucene/solr/3.3.0/apache-solr-3.3.0.zip</w:t>
      </w:r>
      <w:r w:rsidR="000C52C8">
        <w:fldChar w:fldCharType="end"/>
      </w:r>
      <w:r w:rsidR="00A048A1">
        <w:rPr>
          <w:rFonts w:hint="eastAsia"/>
        </w:rPr>
        <w:br/>
        <w:t>unzip apache-solr-3.3.0.zip</w:t>
      </w:r>
      <w:r w:rsidR="000B2FF7">
        <w:rPr>
          <w:rFonts w:hint="eastAsia"/>
        </w:rPr>
        <w:br/>
      </w:r>
      <w:r w:rsidR="000B2FF7" w:rsidRPr="000B2FF7">
        <w:t>mv apache-solr-3.3.0 /</w:t>
      </w:r>
      <w:proofErr w:type="spellStart"/>
      <w:r w:rsidR="000B2FF7" w:rsidRPr="000B2FF7">
        <w:t>usr</w:t>
      </w:r>
      <w:proofErr w:type="spellEnd"/>
      <w:r w:rsidR="000B2FF7" w:rsidRPr="000B2FF7">
        <w:t>/local/</w:t>
      </w:r>
      <w:proofErr w:type="spellStart"/>
      <w:r w:rsidR="000B2FF7" w:rsidRPr="000B2FF7">
        <w:t>solr</w:t>
      </w:r>
      <w:proofErr w:type="spellEnd"/>
      <w:r w:rsidR="000C52C8">
        <w:rPr>
          <w:rFonts w:hint="eastAsia"/>
        </w:rPr>
        <w:br/>
      </w:r>
    </w:p>
    <w:p w:rsidR="00E825A2" w:rsidRPr="00CE0EAA" w:rsidRDefault="0058198D" w:rsidP="00B666BA">
      <w:r>
        <w:rPr>
          <w:rFonts w:hint="eastAsia"/>
        </w:rPr>
        <w:t>启动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br/>
      </w:r>
      <w:r>
        <w:rPr>
          <w:rFonts w:hint="eastAsia"/>
        </w:rPr>
        <w:t>一种方式是通过</w:t>
      </w:r>
      <w:r>
        <w:rPr>
          <w:rFonts w:hint="eastAsia"/>
        </w:rPr>
        <w:t xml:space="preserve">servlet </w:t>
      </w:r>
      <w:r>
        <w:rPr>
          <w:rFonts w:hint="eastAsia"/>
        </w:rPr>
        <w:t>容器进行启动，</w:t>
      </w:r>
      <w:r>
        <w:rPr>
          <w:rFonts w:hint="eastAsia"/>
        </w:rPr>
        <w:t xml:space="preserve"> </w:t>
      </w:r>
      <w:r>
        <w:rPr>
          <w:rFonts w:hint="eastAsia"/>
        </w:rPr>
        <w:t>当然这里我们介绍一种最简单</w:t>
      </w:r>
      <w:r>
        <w:rPr>
          <w:rFonts w:hint="eastAsia"/>
        </w:rPr>
        <w:t xml:space="preserve"> </w:t>
      </w:r>
      <w:r>
        <w:rPr>
          <w:rFonts w:hint="eastAsia"/>
        </w:rPr>
        <w:t>快速的方法</w:t>
      </w:r>
      <w:r w:rsidR="00E24BB7">
        <w:rPr>
          <w:rFonts w:hint="eastAsia"/>
        </w:rPr>
        <w:t xml:space="preserve"> </w:t>
      </w:r>
      <w:r w:rsidR="00E24BB7">
        <w:rPr>
          <w:rFonts w:hint="eastAsia"/>
        </w:rPr>
        <w:t>只需要运行下面命令即可</w:t>
      </w:r>
      <w:r w:rsidR="00A15A93">
        <w:br/>
      </w:r>
      <w:r w:rsidR="00A15A93">
        <w:rPr>
          <w:rFonts w:hint="eastAsia"/>
        </w:rPr>
        <w:t>cd /</w:t>
      </w:r>
      <w:proofErr w:type="spellStart"/>
      <w:r w:rsidR="00A15A93">
        <w:rPr>
          <w:rFonts w:hint="eastAsia"/>
        </w:rPr>
        <w:t>usr</w:t>
      </w:r>
      <w:proofErr w:type="spellEnd"/>
      <w:r w:rsidR="00A15A93">
        <w:rPr>
          <w:rFonts w:hint="eastAsia"/>
        </w:rPr>
        <w:t>/local/</w:t>
      </w:r>
      <w:proofErr w:type="spellStart"/>
      <w:r w:rsidR="00A15A93">
        <w:rPr>
          <w:rFonts w:hint="eastAsia"/>
        </w:rPr>
        <w:t>solr</w:t>
      </w:r>
      <w:proofErr w:type="spellEnd"/>
      <w:r w:rsidR="00A15A93">
        <w:rPr>
          <w:rFonts w:hint="eastAsia"/>
        </w:rPr>
        <w:t>/example</w:t>
      </w:r>
      <w:r w:rsidR="00E24BB7">
        <w:br/>
      </w:r>
      <w:r w:rsidR="00A15A93">
        <w:t>java –jar</w:t>
      </w:r>
      <w:r w:rsidR="00A15A93">
        <w:rPr>
          <w:rFonts w:hint="eastAsia"/>
        </w:rPr>
        <w:t xml:space="preserve"> </w:t>
      </w:r>
      <w:r w:rsidR="00E24BB7" w:rsidRPr="00E24BB7">
        <w:t>start.jar</w:t>
      </w:r>
      <w:r w:rsidR="00D478F4">
        <w:rPr>
          <w:rFonts w:hint="eastAsia"/>
        </w:rPr>
        <w:br/>
      </w:r>
      <w:r w:rsidR="00D478F4">
        <w:rPr>
          <w:rFonts w:hint="eastAsia"/>
        </w:rPr>
        <w:t>会默认打开</w:t>
      </w:r>
      <w:r w:rsidR="00561A26">
        <w:rPr>
          <w:rStyle w:val="apple-style-span"/>
          <w:rFonts w:ascii="Verdana" w:hAnsi="Verdana"/>
          <w:color w:val="000000"/>
          <w:sz w:val="20"/>
          <w:shd w:val="clear" w:color="auto" w:fill="FFFFFF"/>
        </w:rPr>
        <w:t>8983</w:t>
      </w:r>
      <w:r w:rsidR="00561A26">
        <w:rPr>
          <w:rStyle w:val="apple-style-span"/>
          <w:rFonts w:ascii="Verdana" w:hAnsi="Verdana" w:hint="eastAsia"/>
          <w:color w:val="000000"/>
          <w:sz w:val="20"/>
          <w:shd w:val="clear" w:color="auto" w:fill="FFFFFF"/>
        </w:rPr>
        <w:t xml:space="preserve"> </w:t>
      </w:r>
      <w:r w:rsidR="00561A26">
        <w:rPr>
          <w:rStyle w:val="apple-style-span"/>
          <w:rFonts w:ascii="Verdana" w:hAnsi="Verdana" w:hint="eastAsia"/>
          <w:color w:val="000000"/>
          <w:sz w:val="20"/>
          <w:shd w:val="clear" w:color="auto" w:fill="FFFFFF"/>
        </w:rPr>
        <w:t>端口</w:t>
      </w:r>
      <w:r w:rsidR="00CE0EAA">
        <w:rPr>
          <w:rFonts w:hint="eastAsia"/>
        </w:rPr>
        <w:br/>
      </w:r>
      <w:r w:rsidR="00CE0EAA">
        <w:br/>
      </w:r>
      <w:r w:rsidR="00CE0EAA">
        <w:rPr>
          <w:rFonts w:hint="eastAsia"/>
        </w:rPr>
        <w:t>这时候打开浏览器</w:t>
      </w:r>
      <w:r w:rsidR="00CE0EAA">
        <w:rPr>
          <w:rFonts w:hint="eastAsia"/>
        </w:rPr>
        <w:t xml:space="preserve"> </w:t>
      </w:r>
      <w:r w:rsidR="00CE0EAA">
        <w:rPr>
          <w:rFonts w:hint="eastAsia"/>
        </w:rPr>
        <w:t>输入</w:t>
      </w:r>
      <w:r w:rsidR="00CE0EAA">
        <w:rPr>
          <w:rFonts w:hint="eastAsia"/>
        </w:rPr>
        <w:t xml:space="preserve">  </w:t>
      </w:r>
      <w:r w:rsidR="00CE0EAA">
        <w:rPr>
          <w:rStyle w:val="apple-converted-space"/>
          <w:rFonts w:ascii="Verdana" w:hAnsi="Verdana"/>
          <w:color w:val="000000"/>
          <w:sz w:val="20"/>
          <w:shd w:val="clear" w:color="auto" w:fill="FFFFFF"/>
        </w:rPr>
        <w:t> </w:t>
      </w:r>
      <w:hyperlink r:id="rId8" w:history="1">
        <w:r w:rsidR="00CE0EAA">
          <w:rPr>
            <w:rStyle w:val="aa"/>
            <w:rFonts w:ascii="Verdana" w:hAnsi="Verdana"/>
            <w:sz w:val="20"/>
            <w:shd w:val="clear" w:color="auto" w:fill="FFFFFF"/>
          </w:rPr>
          <w:t>http://localhost:8983/solr/admin/</w:t>
        </w:r>
      </w:hyperlink>
      <w:r w:rsidR="00CE0EAA">
        <w:rPr>
          <w:rStyle w:val="apple-style-span"/>
          <w:rFonts w:ascii="Verdana" w:hAnsi="Verdana" w:hint="eastAsia"/>
          <w:color w:val="000000"/>
          <w:sz w:val="20"/>
          <w:shd w:val="clear" w:color="auto" w:fill="FFFFFF"/>
        </w:rPr>
        <w:t xml:space="preserve"> </w:t>
      </w:r>
      <w:r w:rsidR="00CE0EAA">
        <w:rPr>
          <w:rStyle w:val="apple-style-span"/>
          <w:rFonts w:ascii="Verdana" w:hAnsi="Verdana" w:hint="eastAsia"/>
          <w:color w:val="000000"/>
          <w:sz w:val="20"/>
          <w:shd w:val="clear" w:color="auto" w:fill="FFFFFF"/>
        </w:rPr>
        <w:t>便会看到如下的</w:t>
      </w:r>
      <w:r w:rsidR="00CE0EAA">
        <w:rPr>
          <w:rStyle w:val="apple-style-span"/>
          <w:rFonts w:ascii="Verdana" w:hAnsi="Verdana" w:hint="eastAsia"/>
          <w:color w:val="000000"/>
          <w:sz w:val="20"/>
          <w:shd w:val="clear" w:color="auto" w:fill="FFFFFF"/>
        </w:rPr>
        <w:t xml:space="preserve"> </w:t>
      </w:r>
      <w:r w:rsidR="00CE0EAA">
        <w:rPr>
          <w:rStyle w:val="apple-style-span"/>
          <w:rFonts w:ascii="Verdana" w:hAnsi="Verdana" w:hint="eastAsia"/>
          <w:color w:val="000000"/>
          <w:sz w:val="20"/>
          <w:shd w:val="clear" w:color="auto" w:fill="FFFFFF"/>
        </w:rPr>
        <w:t>控制台界面</w:t>
      </w:r>
      <w:r w:rsidR="00CE0EAA">
        <w:rPr>
          <w:rStyle w:val="apple-style-span"/>
          <w:rFonts w:ascii="Verdana" w:hAnsi="Verdana"/>
          <w:color w:val="000000"/>
          <w:sz w:val="20"/>
          <w:shd w:val="clear" w:color="auto" w:fill="FFFFFF"/>
        </w:rPr>
        <w:br/>
      </w:r>
      <w:r w:rsidR="001D7CF0">
        <w:rPr>
          <w:noProof/>
        </w:rPr>
        <w:drawing>
          <wp:inline distT="0" distB="0" distL="0" distR="0" wp14:anchorId="6A45BD7E" wp14:editId="1CEE1EBE">
            <wp:extent cx="5486400" cy="1773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CF0">
        <w:rPr>
          <w:rStyle w:val="apple-style-span"/>
          <w:rFonts w:ascii="Verdana" w:hAnsi="Verdana"/>
          <w:color w:val="000000"/>
          <w:sz w:val="20"/>
          <w:shd w:val="clear" w:color="auto" w:fill="FFFFFF"/>
        </w:rPr>
        <w:br/>
      </w:r>
      <w:r w:rsidR="001D7CF0">
        <w:rPr>
          <w:rStyle w:val="apple-style-span"/>
          <w:rFonts w:ascii="Verdana" w:hAnsi="Verdana" w:hint="eastAsia"/>
          <w:color w:val="000000"/>
          <w:sz w:val="20"/>
          <w:shd w:val="clear" w:color="auto" w:fill="FFFFFF"/>
        </w:rPr>
        <w:br/>
      </w:r>
      <w:r w:rsidR="00E825A2">
        <w:rPr>
          <w:rFonts w:hint="eastAsia"/>
        </w:rPr>
        <w:br/>
      </w:r>
    </w:p>
    <w:p w:rsidR="00B14043" w:rsidRDefault="00B14043" w:rsidP="00B666BA"/>
    <w:p w:rsidR="00026E03" w:rsidRDefault="00026E03" w:rsidP="00807EB2">
      <w:pPr>
        <w:pStyle w:val="2"/>
      </w:pPr>
      <w:r>
        <w:rPr>
          <w:rFonts w:hint="eastAsia"/>
        </w:rPr>
        <w:t>配置</w:t>
      </w:r>
      <w:r w:rsidR="00E825A2">
        <w:br/>
      </w:r>
    </w:p>
    <w:p w:rsidR="00807EB2" w:rsidRDefault="003D5DF6" w:rsidP="0022325A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的配置是位于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中得</w:t>
      </w:r>
      <w:r>
        <w:rPr>
          <w:rFonts w:hint="eastAsia"/>
        </w:rPr>
        <w:t xml:space="preserve"> schema.xml. </w:t>
      </w:r>
      <w:r w:rsidR="00331BCA">
        <w:rPr>
          <w:rFonts w:hint="eastAsia"/>
        </w:rPr>
        <w:br/>
      </w:r>
      <w:r w:rsidR="00331BCA">
        <w:rPr>
          <w:rFonts w:hint="eastAsia"/>
        </w:rPr>
        <w:t>配置大概可以分为</w:t>
      </w:r>
      <w:r w:rsidR="0022325A">
        <w:rPr>
          <w:rFonts w:hint="eastAsia"/>
        </w:rPr>
        <w:t>三部分：</w:t>
      </w:r>
      <w:r w:rsidR="00EC269B">
        <w:rPr>
          <w:rFonts w:hint="eastAsia"/>
        </w:rPr>
        <w:br/>
        <w:t>[</w:t>
      </w:r>
      <w:r w:rsidR="0022325A">
        <w:rPr>
          <w:rFonts w:hint="eastAsia"/>
        </w:rPr>
        <w:t>类型</w:t>
      </w:r>
      <w:r w:rsidR="00EC269B">
        <w:rPr>
          <w:rFonts w:hint="eastAsia"/>
        </w:rPr>
        <w:t>] [</w:t>
      </w:r>
      <w:r w:rsidR="0022325A">
        <w:rPr>
          <w:rFonts w:hint="eastAsia"/>
        </w:rPr>
        <w:t>字段</w:t>
      </w:r>
      <w:r w:rsidR="00EC269B">
        <w:rPr>
          <w:rFonts w:hint="eastAsia"/>
        </w:rPr>
        <w:t>] [</w:t>
      </w:r>
      <w:r w:rsidR="0022325A">
        <w:rPr>
          <w:rFonts w:hint="eastAsia"/>
        </w:rPr>
        <w:t>其他声明</w:t>
      </w:r>
      <w:r w:rsidR="00EC269B">
        <w:rPr>
          <w:rFonts w:hint="eastAsia"/>
        </w:rPr>
        <w:t>]</w:t>
      </w:r>
    </w:p>
    <w:p w:rsidR="00963B9E" w:rsidRPr="00963B9E" w:rsidRDefault="002D0089" w:rsidP="0022325A">
      <w:pPr>
        <w:rPr>
          <w:rFonts w:ascii="Courier New" w:hAnsi="Courier New" w:cs="Courier New" w:hint="eastAsia"/>
          <w:color w:val="000000"/>
          <w:shd w:val="clear" w:color="auto" w:fill="FFFFFF"/>
        </w:rPr>
      </w:pPr>
      <w:r>
        <w:rPr>
          <w:rFonts w:hint="eastAsia"/>
        </w:rPr>
        <w:t>类型主要是</w:t>
      </w:r>
      <w:r w:rsidR="00512DC2">
        <w:rPr>
          <w:rFonts w:hint="eastAsia"/>
        </w:rPr>
        <w:t xml:space="preserve"> </w:t>
      </w:r>
      <w:r w:rsidR="0039234F">
        <w:rPr>
          <w:rFonts w:hint="eastAsia"/>
        </w:rPr>
        <w:t>描述字段的类型</w:t>
      </w:r>
      <w:r w:rsidR="0039234F">
        <w:rPr>
          <w:rFonts w:hint="eastAsia"/>
        </w:rPr>
        <w:t xml:space="preserve"> </w:t>
      </w:r>
      <w:r w:rsidR="0039234F">
        <w:rPr>
          <w:rFonts w:hint="eastAsia"/>
        </w:rPr>
        <w:t>每一种类型都可以配置很多</w:t>
      </w:r>
      <w:r w:rsidR="0039234F">
        <w:rPr>
          <w:rStyle w:val="apple-style-span"/>
          <w:rFonts w:ascii="Courier New" w:hAnsi="Courier New" w:cs="Courier New"/>
          <w:color w:val="000000"/>
          <w:shd w:val="clear" w:color="auto" w:fill="FFFFFF"/>
        </w:rPr>
        <w:t>Analyzer</w:t>
      </w:r>
      <w:r w:rsidR="0039234F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 xml:space="preserve"> </w:t>
      </w:r>
      <w:r w:rsidR="0039234F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>具体用法</w:t>
      </w:r>
      <w:r w:rsidR="0039234F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 xml:space="preserve"> </w:t>
      </w:r>
      <w:r w:rsidR="00125301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>我也不太清</w:t>
      </w:r>
      <w:r w:rsidR="00125301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br/>
      </w:r>
      <w:r w:rsidR="00125301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br/>
      </w:r>
      <w:r w:rsidR="00125301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>字段</w:t>
      </w:r>
      <w:r w:rsidR="00B4634E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>主要是</w:t>
      </w:r>
      <w:r w:rsidR="00B4634E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 xml:space="preserve"> </w:t>
      </w:r>
      <w:r w:rsidR="00B4634E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>描述有哪些字段需要进行索引</w:t>
      </w:r>
      <w:r w:rsidR="002010F8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 xml:space="preserve">, </w:t>
      </w:r>
      <w:r w:rsidR="002010F8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>每个</w:t>
      </w:r>
      <w:r w:rsidR="00295204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>字段是什么样的类型</w:t>
      </w:r>
      <w:r w:rsidR="00295204">
        <w:rPr>
          <w:rStyle w:val="apple-style-span"/>
          <w:rFonts w:ascii="Courier New" w:hAnsi="Courier New" w:cs="Courier New"/>
          <w:color w:val="000000"/>
          <w:shd w:val="clear" w:color="auto" w:fill="FFFFFF"/>
        </w:rPr>
        <w:br/>
      </w:r>
      <w:r w:rsidR="00295204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br/>
      </w:r>
      <w:r w:rsidR="00295204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>其他声明</w:t>
      </w:r>
      <w:r w:rsidR="00295204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 xml:space="preserve">( </w:t>
      </w:r>
      <w:r w:rsidR="00295204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>暂时没研究</w:t>
      </w:r>
      <w:r w:rsidR="00295204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 xml:space="preserve"> )</w:t>
      </w:r>
      <w:r w:rsidR="00963B9E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br/>
      </w:r>
      <w:r w:rsidR="00963B9E">
        <w:rPr>
          <w:rStyle w:val="apple-style-span"/>
          <w:rFonts w:ascii="Courier New" w:hAnsi="Courier New" w:cs="Courier New"/>
          <w:color w:val="000000"/>
          <w:shd w:val="clear" w:color="auto" w:fill="FFFFFF"/>
        </w:rPr>
        <w:br/>
      </w:r>
      <w:r w:rsidR="00963B9E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>当然还有俩个比较重要的配置</w:t>
      </w:r>
      <w:r w:rsidR="00963B9E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 xml:space="preserve"> </w:t>
      </w:r>
      <w:r w:rsidR="00963B9E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>一个是</w:t>
      </w:r>
      <w:r w:rsidR="00963B9E">
        <w:rPr>
          <w:rStyle w:val="apple-style-span"/>
          <w:rFonts w:ascii="Courier New" w:hAnsi="Courier New" w:cs="Courier New" w:hint="eastAsia"/>
          <w:color w:val="000000"/>
          <w:shd w:val="clear" w:color="auto" w:fill="FFFFFF"/>
        </w:rPr>
        <w:t xml:space="preserve"> </w:t>
      </w:r>
      <w:r w:rsidR="00430271">
        <w:rPr>
          <w:rStyle w:val="apple-style-span"/>
          <w:rFonts w:ascii="Courier New" w:hAnsi="Courier New" w:cs="Courier New"/>
          <w:color w:val="000000"/>
          <w:shd w:val="clear" w:color="auto" w:fill="FFFFFF"/>
        </w:rPr>
        <w:br/>
      </w:r>
      <w:r w:rsidR="00430271" w:rsidRPr="00430271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430271" w:rsidRPr="00430271">
        <w:rPr>
          <w:rFonts w:ascii="Courier New" w:hAnsi="Courier New" w:cs="Courier New"/>
          <w:color w:val="000000"/>
          <w:shd w:val="clear" w:color="auto" w:fill="FFFFFF"/>
        </w:rPr>
        <w:t>uniqueKey</w:t>
      </w:r>
      <w:proofErr w:type="spellEnd"/>
      <w:r w:rsidR="00430271" w:rsidRPr="00430271">
        <w:rPr>
          <w:rFonts w:ascii="Courier New" w:hAnsi="Courier New" w:cs="Courier New"/>
          <w:color w:val="000000"/>
          <w:shd w:val="clear" w:color="auto" w:fill="FFFFFF"/>
        </w:rPr>
        <w:t>&gt;id&lt;/</w:t>
      </w:r>
      <w:proofErr w:type="spellStart"/>
      <w:r w:rsidR="00430271" w:rsidRPr="00430271">
        <w:rPr>
          <w:rFonts w:ascii="Courier New" w:hAnsi="Courier New" w:cs="Courier New"/>
          <w:color w:val="000000"/>
          <w:shd w:val="clear" w:color="auto" w:fill="FFFFFF"/>
        </w:rPr>
        <w:t>uniqueKey</w:t>
      </w:r>
      <w:proofErr w:type="spellEnd"/>
      <w:r w:rsidR="00430271" w:rsidRPr="00430271">
        <w:rPr>
          <w:rFonts w:ascii="Courier New" w:hAnsi="Courier New" w:cs="Courier New"/>
          <w:color w:val="000000"/>
          <w:shd w:val="clear" w:color="auto" w:fill="FFFFFF"/>
        </w:rPr>
        <w:t>&gt;</w:t>
      </w:r>
      <w:r w:rsidR="00430271">
        <w:rPr>
          <w:rFonts w:ascii="Courier New" w:hAnsi="Courier New" w:cs="Courier New" w:hint="eastAsia"/>
          <w:color w:val="000000"/>
          <w:shd w:val="clear" w:color="auto" w:fill="FFFFFF"/>
        </w:rPr>
        <w:t xml:space="preserve"> </w:t>
      </w:r>
      <w:r w:rsidR="00430271">
        <w:rPr>
          <w:rFonts w:ascii="Courier New" w:hAnsi="Courier New" w:cs="Courier New"/>
          <w:color w:val="000000"/>
          <w:shd w:val="clear" w:color="auto" w:fill="FFFFFF"/>
        </w:rPr>
        <w:br/>
      </w:r>
      <w:r w:rsidR="007A4DCB">
        <w:rPr>
          <w:rFonts w:ascii="Courier New" w:hAnsi="Courier New" w:cs="Courier New" w:hint="eastAsia"/>
          <w:color w:val="000000"/>
          <w:shd w:val="clear" w:color="auto" w:fill="FFFFFF"/>
        </w:rPr>
        <w:t>主要表明建立</w:t>
      </w:r>
      <w:r w:rsidR="00430271">
        <w:rPr>
          <w:rFonts w:ascii="Courier New" w:hAnsi="Courier New" w:cs="Courier New" w:hint="eastAsia"/>
          <w:color w:val="000000"/>
          <w:shd w:val="clear" w:color="auto" w:fill="FFFFFF"/>
        </w:rPr>
        <w:t>索引的时候</w:t>
      </w:r>
      <w:r w:rsidR="00430271">
        <w:rPr>
          <w:rFonts w:ascii="Courier New" w:hAnsi="Courier New" w:cs="Courier New" w:hint="eastAsia"/>
          <w:color w:val="000000"/>
          <w:shd w:val="clear" w:color="auto" w:fill="FFFFFF"/>
        </w:rPr>
        <w:t xml:space="preserve"> </w:t>
      </w:r>
      <w:r w:rsidR="00642127">
        <w:rPr>
          <w:rFonts w:ascii="Courier New" w:hAnsi="Courier New" w:cs="Courier New" w:hint="eastAsia"/>
          <w:color w:val="000000"/>
          <w:shd w:val="clear" w:color="auto" w:fill="FFFFFF"/>
        </w:rPr>
        <w:t>以哪个字段为主键</w:t>
      </w:r>
      <w:r w:rsidR="00642127">
        <w:rPr>
          <w:rFonts w:ascii="Courier New" w:hAnsi="Courier New" w:cs="Courier New" w:hint="eastAsia"/>
          <w:color w:val="000000"/>
          <w:shd w:val="clear" w:color="auto" w:fill="FFFFFF"/>
        </w:rPr>
        <w:br/>
      </w:r>
      <w:r w:rsidR="0061358D" w:rsidRPr="0061358D">
        <w:rPr>
          <w:rFonts w:ascii="Courier New" w:hAnsi="Courier New" w:cs="Courier New"/>
          <w:color w:val="000000"/>
          <w:shd w:val="clear" w:color="auto" w:fill="FFFFFF"/>
        </w:rPr>
        <w:t>&lt;</w:t>
      </w:r>
      <w:proofErr w:type="spellStart"/>
      <w:r w:rsidR="0061358D" w:rsidRPr="0061358D">
        <w:rPr>
          <w:rFonts w:ascii="Courier New" w:hAnsi="Courier New" w:cs="Courier New"/>
          <w:color w:val="000000"/>
          <w:shd w:val="clear" w:color="auto" w:fill="FFFFFF"/>
        </w:rPr>
        <w:t>defaultSearchField</w:t>
      </w:r>
      <w:proofErr w:type="spellEnd"/>
      <w:r w:rsidR="0061358D" w:rsidRPr="0061358D">
        <w:rPr>
          <w:rFonts w:ascii="Courier New" w:hAnsi="Courier New" w:cs="Courier New"/>
          <w:color w:val="000000"/>
          <w:shd w:val="clear" w:color="auto" w:fill="FFFFFF"/>
        </w:rPr>
        <w:t>&gt;</w:t>
      </w:r>
      <w:proofErr w:type="spellStart"/>
      <w:r w:rsidR="0061358D" w:rsidRPr="0061358D">
        <w:rPr>
          <w:rFonts w:ascii="Courier New" w:hAnsi="Courier New" w:cs="Courier New"/>
          <w:color w:val="000000"/>
          <w:shd w:val="clear" w:color="auto" w:fill="FFFFFF"/>
        </w:rPr>
        <w:t>desc</w:t>
      </w:r>
      <w:proofErr w:type="spellEnd"/>
      <w:r w:rsidR="0061358D" w:rsidRPr="0061358D">
        <w:rPr>
          <w:rFonts w:ascii="Courier New" w:hAnsi="Courier New" w:cs="Courier New"/>
          <w:color w:val="000000"/>
          <w:shd w:val="clear" w:color="auto" w:fill="FFFFFF"/>
        </w:rPr>
        <w:t>&lt;/</w:t>
      </w:r>
      <w:proofErr w:type="spellStart"/>
      <w:r w:rsidR="0061358D" w:rsidRPr="0061358D">
        <w:rPr>
          <w:rFonts w:ascii="Courier New" w:hAnsi="Courier New" w:cs="Courier New"/>
          <w:color w:val="000000"/>
          <w:shd w:val="clear" w:color="auto" w:fill="FFFFFF"/>
        </w:rPr>
        <w:t>defaultSearchField</w:t>
      </w:r>
      <w:proofErr w:type="spellEnd"/>
      <w:r w:rsidR="0061358D" w:rsidRPr="0061358D">
        <w:rPr>
          <w:rFonts w:ascii="Courier New" w:hAnsi="Courier New" w:cs="Courier New"/>
          <w:color w:val="000000"/>
          <w:shd w:val="clear" w:color="auto" w:fill="FFFFFF"/>
        </w:rPr>
        <w:t>&gt;</w:t>
      </w:r>
      <w:r w:rsidR="0061358D">
        <w:rPr>
          <w:rFonts w:ascii="Courier New" w:hAnsi="Courier New" w:cs="Courier New" w:hint="eastAsia"/>
          <w:color w:val="000000"/>
          <w:shd w:val="clear" w:color="auto" w:fill="FFFFFF"/>
        </w:rPr>
        <w:br/>
      </w:r>
      <w:r w:rsidR="0061358D">
        <w:rPr>
          <w:rFonts w:ascii="Courier New" w:hAnsi="Courier New" w:cs="Courier New" w:hint="eastAsia"/>
          <w:color w:val="000000"/>
          <w:shd w:val="clear" w:color="auto" w:fill="FFFFFF"/>
        </w:rPr>
        <w:t>这个表明搜索的时候</w:t>
      </w:r>
      <w:r w:rsidR="0061358D">
        <w:rPr>
          <w:rFonts w:ascii="Courier New" w:hAnsi="Courier New" w:cs="Courier New" w:hint="eastAsia"/>
          <w:color w:val="000000"/>
          <w:shd w:val="clear" w:color="auto" w:fill="FFFFFF"/>
        </w:rPr>
        <w:t xml:space="preserve"> </w:t>
      </w:r>
      <w:r w:rsidR="0061358D">
        <w:rPr>
          <w:rFonts w:ascii="Courier New" w:hAnsi="Courier New" w:cs="Courier New" w:hint="eastAsia"/>
          <w:color w:val="000000"/>
          <w:shd w:val="clear" w:color="auto" w:fill="FFFFFF"/>
        </w:rPr>
        <w:t>默认以哪个字段进行全文搜索</w:t>
      </w:r>
    </w:p>
    <w:p w:rsidR="00EC269B" w:rsidRPr="00EA23E5" w:rsidRDefault="00EC269B" w:rsidP="0022325A"/>
    <w:p w:rsidR="00C91088" w:rsidRDefault="00B97209" w:rsidP="003376EE">
      <w:pPr>
        <w:pStyle w:val="2"/>
      </w:pPr>
      <w:r>
        <w:rPr>
          <w:rFonts w:hint="eastAsia"/>
        </w:rPr>
        <w:t>索引</w:t>
      </w:r>
    </w:p>
    <w:p w:rsidR="003376EE" w:rsidRPr="003376EE" w:rsidRDefault="003376EE" w:rsidP="003376EE"/>
    <w:p w:rsidR="005C1D3D" w:rsidRDefault="00DF6DEF" w:rsidP="005C1D3D">
      <w:r>
        <w:rPr>
          <w:rFonts w:hint="eastAsia"/>
        </w:rPr>
        <w:t>建立索引</w:t>
      </w:r>
      <w:r w:rsidR="00F338AF">
        <w:br/>
      </w:r>
      <w:r w:rsidR="00F338AF">
        <w:rPr>
          <w:rFonts w:hint="eastAsia"/>
        </w:rPr>
        <w:t>由于</w:t>
      </w:r>
      <w:proofErr w:type="spellStart"/>
      <w:r w:rsidR="00F338AF">
        <w:rPr>
          <w:rFonts w:hint="eastAsia"/>
        </w:rPr>
        <w:t>solr</w:t>
      </w:r>
      <w:proofErr w:type="spellEnd"/>
      <w:r w:rsidR="00F338AF">
        <w:rPr>
          <w:rFonts w:hint="eastAsia"/>
        </w:rPr>
        <w:t xml:space="preserve"> </w:t>
      </w:r>
      <w:r w:rsidR="00483E7F">
        <w:rPr>
          <w:rFonts w:hint="eastAsia"/>
        </w:rPr>
        <w:t>提供了</w:t>
      </w:r>
      <w:r w:rsidR="00483E7F">
        <w:rPr>
          <w:rFonts w:hint="eastAsia"/>
        </w:rPr>
        <w:t xml:space="preserve">HTTP </w:t>
      </w:r>
      <w:r w:rsidR="00302229">
        <w:rPr>
          <w:rFonts w:hint="eastAsia"/>
        </w:rPr>
        <w:t>的访问接口</w:t>
      </w:r>
      <w:r w:rsidR="00302229">
        <w:rPr>
          <w:rFonts w:hint="eastAsia"/>
        </w:rPr>
        <w:t xml:space="preserve"> </w:t>
      </w:r>
      <w:r w:rsidR="00302229">
        <w:rPr>
          <w:rFonts w:hint="eastAsia"/>
        </w:rPr>
        <w:t>所以在建立索引的时候</w:t>
      </w:r>
      <w:r w:rsidR="00302229">
        <w:rPr>
          <w:rFonts w:hint="eastAsia"/>
        </w:rPr>
        <w:t xml:space="preserve"> </w:t>
      </w:r>
      <w:r w:rsidR="00302229">
        <w:rPr>
          <w:rFonts w:hint="eastAsia"/>
        </w:rPr>
        <w:t>我们可以通过</w:t>
      </w:r>
      <w:r w:rsidR="00302229">
        <w:rPr>
          <w:rFonts w:hint="eastAsia"/>
        </w:rPr>
        <w:t xml:space="preserve">HTTP POST </w:t>
      </w:r>
      <w:r w:rsidR="00302229">
        <w:rPr>
          <w:rFonts w:hint="eastAsia"/>
        </w:rPr>
        <w:t>的方式进行索引的建立</w:t>
      </w:r>
      <w:r w:rsidR="005C1D3D">
        <w:rPr>
          <w:rFonts w:hint="eastAsia"/>
        </w:rPr>
        <w:t>，当然</w:t>
      </w:r>
      <w:proofErr w:type="spellStart"/>
      <w:r w:rsidR="005C1D3D">
        <w:rPr>
          <w:rFonts w:hint="eastAsia"/>
        </w:rPr>
        <w:t>solr</w:t>
      </w:r>
      <w:proofErr w:type="spellEnd"/>
      <w:r w:rsidR="005C1D3D">
        <w:rPr>
          <w:rFonts w:hint="eastAsia"/>
        </w:rPr>
        <w:t xml:space="preserve"> </w:t>
      </w:r>
      <w:r w:rsidR="005C1D3D">
        <w:rPr>
          <w:rFonts w:hint="eastAsia"/>
        </w:rPr>
        <w:t>也有一个</w:t>
      </w:r>
      <w:r w:rsidR="005C1D3D">
        <w:rPr>
          <w:rFonts w:hint="eastAsia"/>
        </w:rPr>
        <w:t xml:space="preserve"> post.jar </w:t>
      </w:r>
      <w:r w:rsidR="005C1D3D">
        <w:rPr>
          <w:rFonts w:hint="eastAsia"/>
        </w:rPr>
        <w:t>可以方便的让我们来进行索引的建立。</w:t>
      </w:r>
      <w:r w:rsidR="005C1D3D">
        <w:rPr>
          <w:rFonts w:hint="eastAsia"/>
        </w:rPr>
        <w:t xml:space="preserve"> </w:t>
      </w:r>
      <w:r w:rsidR="005C1D3D">
        <w:rPr>
          <w:rFonts w:hint="eastAsia"/>
        </w:rPr>
        <w:t>举例说明</w:t>
      </w:r>
      <w:r w:rsidR="005C1D3D">
        <w:rPr>
          <w:rFonts w:hint="eastAsia"/>
        </w:rPr>
        <w:t xml:space="preserve"> </w:t>
      </w:r>
      <w:r w:rsidR="005C1D3D">
        <w:rPr>
          <w:rFonts w:hint="eastAsia"/>
        </w:rPr>
        <w:t>一个</w:t>
      </w:r>
      <w:r w:rsidR="00B00BF3">
        <w:rPr>
          <w:rFonts w:hint="eastAsia"/>
        </w:rPr>
        <w:t>rocky.</w:t>
      </w:r>
      <w:r w:rsidR="005C1D3D">
        <w:rPr>
          <w:rFonts w:hint="eastAsia"/>
        </w:rPr>
        <w:t xml:space="preserve">xml </w:t>
      </w:r>
      <w:r w:rsidR="005C1D3D">
        <w:rPr>
          <w:rFonts w:hint="eastAsia"/>
        </w:rPr>
        <w:t>文档</w:t>
      </w:r>
      <w:r w:rsidR="005C1D3D">
        <w:rPr>
          <w:rFonts w:hint="eastAsia"/>
        </w:rPr>
        <w:br/>
      </w:r>
      <w:r w:rsidR="005C1D3D">
        <w:rPr>
          <w:rFonts w:hint="eastAsia"/>
        </w:rPr>
        <w:br/>
      </w:r>
      <w:r w:rsidR="005C1D3D">
        <w:t>&lt;add&gt;</w:t>
      </w:r>
    </w:p>
    <w:p w:rsidR="005C1D3D" w:rsidRDefault="005C1D3D" w:rsidP="00F53B24">
      <w:pPr>
        <w:ind w:leftChars="100" w:left="220"/>
      </w:pPr>
      <w:r>
        <w:t>&lt;</w:t>
      </w:r>
      <w:proofErr w:type="gramStart"/>
      <w:r>
        <w:t>doc</w:t>
      </w:r>
      <w:proofErr w:type="gramEnd"/>
      <w:r>
        <w:t>&gt;</w:t>
      </w:r>
    </w:p>
    <w:p w:rsidR="005C1D3D" w:rsidRDefault="007A5397" w:rsidP="00F53B24">
      <w:pPr>
        <w:ind w:leftChars="100" w:left="220"/>
      </w:pPr>
      <w:r>
        <w:t xml:space="preserve">  &lt;field name="id"&gt;100</w:t>
      </w:r>
      <w:r>
        <w:rPr>
          <w:rFonts w:hint="eastAsia"/>
        </w:rPr>
        <w:t>1</w:t>
      </w:r>
      <w:r w:rsidR="005C1D3D">
        <w:t>&lt;/field&gt;</w:t>
      </w:r>
    </w:p>
    <w:p w:rsidR="005C1D3D" w:rsidRDefault="005C1D3D" w:rsidP="00F53B24">
      <w:pPr>
        <w:ind w:leftChars="100" w:left="220"/>
      </w:pPr>
      <w:r>
        <w:t xml:space="preserve">  &lt;field name="name"&gt;Rocky Article&lt;/field&gt;</w:t>
      </w:r>
    </w:p>
    <w:p w:rsidR="005C1D3D" w:rsidRDefault="005C1D3D" w:rsidP="00F53B24">
      <w:pPr>
        <w:ind w:leftChars="100" w:left="220"/>
      </w:pPr>
      <w:r>
        <w:t xml:space="preserve">  &lt;f</w:t>
      </w:r>
      <w:r w:rsidR="006A7891">
        <w:t>ield name="</w:t>
      </w:r>
      <w:proofErr w:type="spellStart"/>
      <w:r w:rsidR="006A7891">
        <w:t>desc</w:t>
      </w:r>
      <w:proofErr w:type="spellEnd"/>
      <w:r w:rsidR="006A7891">
        <w:t xml:space="preserve">"&gt;Rocky is a </w:t>
      </w:r>
      <w:r w:rsidR="006A7891">
        <w:rPr>
          <w:rFonts w:hint="eastAsia"/>
        </w:rPr>
        <w:t>very good</w:t>
      </w:r>
      <w:r>
        <w:t xml:space="preserve"> Gu</w:t>
      </w:r>
      <w:r w:rsidR="00AC0670">
        <w:t xml:space="preserve">y, and we </w:t>
      </w:r>
      <w:r w:rsidR="00AC0670">
        <w:rPr>
          <w:rFonts w:hint="eastAsia"/>
        </w:rPr>
        <w:t>do a wonderful work</w:t>
      </w:r>
      <w:proofErr w:type="gramStart"/>
      <w:r w:rsidR="002168CC">
        <w:rPr>
          <w:rFonts w:hint="eastAsia"/>
        </w:rPr>
        <w:t>.</w:t>
      </w:r>
      <w:r>
        <w:t>&lt;</w:t>
      </w:r>
      <w:proofErr w:type="gramEnd"/>
      <w:r>
        <w:t>/field&gt;</w:t>
      </w:r>
    </w:p>
    <w:p w:rsidR="005C1D3D" w:rsidRDefault="005C1D3D" w:rsidP="00F53B24">
      <w:pPr>
        <w:ind w:leftChars="100" w:left="220"/>
      </w:pPr>
      <w:r>
        <w:t xml:space="preserve">  &lt;field name="</w:t>
      </w:r>
      <w:proofErr w:type="spellStart"/>
      <w:r>
        <w:t>date_add</w:t>
      </w:r>
      <w:proofErr w:type="spellEnd"/>
      <w:r>
        <w:t>"&gt;2006-01-17T00:00:00.000Z&lt;/field&gt;</w:t>
      </w:r>
    </w:p>
    <w:p w:rsidR="005C1D3D" w:rsidRDefault="005C1D3D" w:rsidP="00F53B24">
      <w:pPr>
        <w:ind w:leftChars="100" w:left="220"/>
      </w:pPr>
      <w:r>
        <w:t>&lt;/doc&gt;</w:t>
      </w:r>
    </w:p>
    <w:p w:rsidR="005C1D3D" w:rsidRDefault="005C1D3D" w:rsidP="005C1D3D"/>
    <w:p w:rsidR="005C1D3D" w:rsidRDefault="005C1D3D" w:rsidP="00F53B24">
      <w:pPr>
        <w:ind w:leftChars="100" w:left="220"/>
      </w:pPr>
      <w:r>
        <w:t>&lt;</w:t>
      </w:r>
      <w:proofErr w:type="gramStart"/>
      <w:r>
        <w:t>doc</w:t>
      </w:r>
      <w:proofErr w:type="gramEnd"/>
      <w:r>
        <w:t>&gt;</w:t>
      </w:r>
    </w:p>
    <w:p w:rsidR="005C1D3D" w:rsidRDefault="007A5397" w:rsidP="00F53B24">
      <w:pPr>
        <w:ind w:leftChars="100" w:left="220"/>
      </w:pPr>
      <w:r>
        <w:t xml:space="preserve">  &lt;field name="id"&gt;100</w:t>
      </w:r>
      <w:r>
        <w:rPr>
          <w:rFonts w:hint="eastAsia"/>
        </w:rPr>
        <w:t>2</w:t>
      </w:r>
      <w:r w:rsidR="005C1D3D">
        <w:t>&lt;/field&gt;</w:t>
      </w:r>
    </w:p>
    <w:p w:rsidR="005C1D3D" w:rsidRDefault="005C1D3D" w:rsidP="00F53B24">
      <w:pPr>
        <w:ind w:leftChars="100" w:left="220"/>
      </w:pPr>
      <w:r>
        <w:t xml:space="preserve">  &lt;field name="name"&gt;Zach Article&lt;/field&gt;</w:t>
      </w:r>
    </w:p>
    <w:p w:rsidR="005C1D3D" w:rsidRDefault="00C21D57" w:rsidP="00F53B24">
      <w:pPr>
        <w:ind w:leftChars="100" w:left="220"/>
      </w:pPr>
      <w:r>
        <w:t xml:space="preserve">  &lt;field name="</w:t>
      </w:r>
      <w:proofErr w:type="spellStart"/>
      <w:r>
        <w:t>desc</w:t>
      </w:r>
      <w:proofErr w:type="spellEnd"/>
      <w:r>
        <w:t>"&gt;</w:t>
      </w:r>
      <w:r>
        <w:rPr>
          <w:rFonts w:hint="eastAsia"/>
        </w:rPr>
        <w:t>Zach</w:t>
      </w:r>
      <w:r w:rsidR="005C1D3D">
        <w:t xml:space="preserve"> is a vest Guy, test</w:t>
      </w:r>
      <w:proofErr w:type="gramStart"/>
      <w:r w:rsidR="005C1D3D">
        <w:t>.&lt;</w:t>
      </w:r>
      <w:proofErr w:type="gramEnd"/>
      <w:r w:rsidR="005C1D3D">
        <w:t>/field&gt;</w:t>
      </w:r>
    </w:p>
    <w:p w:rsidR="005C1D3D" w:rsidRDefault="005C1D3D" w:rsidP="00F53B24">
      <w:pPr>
        <w:ind w:leftChars="100" w:left="220"/>
      </w:pPr>
      <w:r>
        <w:t xml:space="preserve">  &lt;field name="</w:t>
      </w:r>
      <w:proofErr w:type="spellStart"/>
      <w:r>
        <w:t>date_add</w:t>
      </w:r>
      <w:proofErr w:type="spellEnd"/>
      <w:r>
        <w:t>"&gt;2006-01-17T00:00:00.000Z&lt;/field&gt;</w:t>
      </w:r>
    </w:p>
    <w:p w:rsidR="005C1D3D" w:rsidRDefault="005C1D3D" w:rsidP="00F53B24">
      <w:pPr>
        <w:ind w:leftChars="100" w:left="220"/>
      </w:pPr>
      <w:r>
        <w:t>&lt;/doc&gt;</w:t>
      </w:r>
    </w:p>
    <w:p w:rsidR="005C1D3D" w:rsidRDefault="005C1D3D" w:rsidP="005C1D3D"/>
    <w:p w:rsidR="005C1D3D" w:rsidRDefault="005C1D3D" w:rsidP="005C1D3D">
      <w:r>
        <w:t>&lt;/add&gt;</w:t>
      </w:r>
    </w:p>
    <w:p w:rsidR="00B14043" w:rsidRDefault="00B14043" w:rsidP="00B666BA">
      <w:pPr>
        <w:rPr>
          <w:rFonts w:hint="eastAsia"/>
        </w:rPr>
      </w:pPr>
    </w:p>
    <w:p w:rsidR="001803ED" w:rsidRPr="001803ED" w:rsidRDefault="001803ED" w:rsidP="00042DF4">
      <w:r>
        <w:rPr>
          <w:rFonts w:hint="eastAsia"/>
        </w:rPr>
        <w:t>然后将这个</w:t>
      </w:r>
      <w:r>
        <w:rPr>
          <w:rFonts w:hint="eastAsia"/>
        </w:rPr>
        <w:t xml:space="preserve">xml </w:t>
      </w:r>
      <w:r>
        <w:rPr>
          <w:rFonts w:hint="eastAsia"/>
        </w:rPr>
        <w:t>文档</w:t>
      </w:r>
      <w:r>
        <w:rPr>
          <w:rFonts w:hint="eastAsia"/>
        </w:rPr>
        <w:t xml:space="preserve">post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进行索引的建立</w:t>
      </w:r>
      <w:r>
        <w:rPr>
          <w:rFonts w:hint="eastAsia"/>
        </w:rPr>
        <w:br/>
      </w:r>
      <w:r w:rsidR="0018787D">
        <w:t xml:space="preserve">java -jar post.jar </w:t>
      </w:r>
      <w:r w:rsidR="0018787D">
        <w:rPr>
          <w:rFonts w:hint="eastAsia"/>
        </w:rPr>
        <w:t>rocky</w:t>
      </w:r>
      <w:r w:rsidR="00042DF4">
        <w:t>.xml</w:t>
      </w:r>
    </w:p>
    <w:p w:rsidR="00C832AA" w:rsidRDefault="00B666BA">
      <w:pPr>
        <w:rPr>
          <w:rFonts w:hint="eastAsia"/>
        </w:rPr>
      </w:pPr>
      <w:r>
        <w:rPr>
          <w:rFonts w:hint="eastAsia"/>
        </w:rPr>
        <w:t>删除索引：</w:t>
      </w:r>
      <w:r w:rsidR="0036742D">
        <w:rPr>
          <w:rFonts w:hint="eastAsia"/>
        </w:rPr>
        <w:br/>
      </w:r>
      <w:r w:rsidRPr="00C04F06">
        <w:t>java -</w:t>
      </w:r>
      <w:proofErr w:type="spellStart"/>
      <w:r w:rsidRPr="00C04F06">
        <w:t>Ddata</w:t>
      </w:r>
      <w:proofErr w:type="spellEnd"/>
      <w:r w:rsidRPr="00C04F06">
        <w:t>=</w:t>
      </w:r>
      <w:proofErr w:type="spellStart"/>
      <w:r w:rsidRPr="00C04F06">
        <w:t>args</w:t>
      </w:r>
      <w:proofErr w:type="spellEnd"/>
      <w:r w:rsidRPr="00C04F06">
        <w:t xml:space="preserve"> -jar </w:t>
      </w:r>
      <w:r w:rsidR="00045261">
        <w:t>post.jar "&lt;delete&gt;&lt;query&gt;id:100</w:t>
      </w:r>
      <w:r w:rsidR="00045261">
        <w:rPr>
          <w:rFonts w:hint="eastAsia"/>
        </w:rPr>
        <w:t>1</w:t>
      </w:r>
      <w:r w:rsidRPr="00C04F06">
        <w:t>&lt;/query&gt;&lt;/delete&gt;"</w:t>
      </w:r>
    </w:p>
    <w:p w:rsidR="00807EB2" w:rsidRDefault="00807EB2">
      <w:pPr>
        <w:rPr>
          <w:rFonts w:hint="eastAsia"/>
        </w:rPr>
      </w:pPr>
    </w:p>
    <w:p w:rsidR="005857A3" w:rsidRDefault="005857A3" w:rsidP="005857A3">
      <w:pPr>
        <w:pStyle w:val="2"/>
      </w:pPr>
      <w:r>
        <w:rPr>
          <w:rFonts w:hint="eastAsia"/>
        </w:rPr>
        <w:t>搜索</w:t>
      </w:r>
    </w:p>
    <w:p w:rsidR="00D5170D" w:rsidRDefault="00AA1600">
      <w:pPr>
        <w:rPr>
          <w:rFonts w:hint="eastAsia"/>
        </w:rPr>
      </w:pPr>
      <w:r>
        <w:rPr>
          <w:rFonts w:hint="eastAsia"/>
        </w:rPr>
        <w:t>进入</w:t>
      </w:r>
      <w:r w:rsidR="00745A20">
        <w:fldChar w:fldCharType="begin"/>
      </w:r>
      <w:r w:rsidR="00745A20">
        <w:instrText xml:space="preserve"> HYPERLINK "</w:instrText>
      </w:r>
      <w:r w:rsidR="00745A20" w:rsidRPr="00745A20">
        <w:instrText>http://</w:instrText>
      </w:r>
      <w:r w:rsidR="00745A20" w:rsidRPr="00745A20">
        <w:rPr>
          <w:rFonts w:hint="eastAsia"/>
        </w:rPr>
        <w:instrText>localhost</w:instrText>
      </w:r>
      <w:r w:rsidR="00745A20" w:rsidRPr="00745A20">
        <w:instrText>:8983/solr/admin/form.jsp</w:instrText>
      </w:r>
      <w:r w:rsidR="00745A20">
        <w:instrText xml:space="preserve">" </w:instrText>
      </w:r>
      <w:r w:rsidR="00745A20">
        <w:fldChar w:fldCharType="separate"/>
      </w:r>
      <w:r w:rsidR="00745A20" w:rsidRPr="00A14B39">
        <w:rPr>
          <w:rStyle w:val="aa"/>
        </w:rPr>
        <w:t>http://</w:t>
      </w:r>
      <w:r w:rsidR="00745A20" w:rsidRPr="00A14B39">
        <w:rPr>
          <w:rStyle w:val="aa"/>
          <w:rFonts w:hint="eastAsia"/>
        </w:rPr>
        <w:t>localhost</w:t>
      </w:r>
      <w:r w:rsidR="00745A20" w:rsidRPr="00A14B39">
        <w:rPr>
          <w:rStyle w:val="aa"/>
        </w:rPr>
        <w:t>:8983/solr/admin/form.jsp</w:t>
      </w:r>
      <w:r w:rsidR="00745A20">
        <w:fldChar w:fldCharType="end"/>
      </w:r>
      <w:r w:rsidR="00745A20">
        <w:rPr>
          <w:rFonts w:hint="eastAsia"/>
        </w:rPr>
        <w:t xml:space="preserve"> </w:t>
      </w:r>
      <w:r w:rsidR="00745A20">
        <w:rPr>
          <w:rFonts w:hint="eastAsia"/>
        </w:rPr>
        <w:t>进行高级搜索</w:t>
      </w:r>
      <w:r w:rsidR="00745A20">
        <w:br/>
      </w:r>
      <w:r w:rsidR="00745A20">
        <w:rPr>
          <w:rFonts w:hint="eastAsia"/>
        </w:rPr>
        <w:t>因为</w:t>
      </w:r>
      <w:proofErr w:type="spellStart"/>
      <w:r w:rsidR="00745A20">
        <w:rPr>
          <w:rFonts w:hint="eastAsia"/>
        </w:rPr>
        <w:t>solr</w:t>
      </w:r>
      <w:proofErr w:type="spellEnd"/>
      <w:r w:rsidR="00745A20">
        <w:rPr>
          <w:rFonts w:hint="eastAsia"/>
        </w:rPr>
        <w:t xml:space="preserve"> </w:t>
      </w:r>
      <w:r w:rsidR="00745A20">
        <w:rPr>
          <w:rFonts w:hint="eastAsia"/>
        </w:rPr>
        <w:t>搜索核心采用的是</w:t>
      </w:r>
      <w:r w:rsidR="00745A20">
        <w:rPr>
          <w:rFonts w:hint="eastAsia"/>
        </w:rPr>
        <w:t xml:space="preserve"> java </w:t>
      </w:r>
      <w:proofErr w:type="spellStart"/>
      <w:r w:rsidR="00745A20">
        <w:rPr>
          <w:rFonts w:hint="eastAsia"/>
        </w:rPr>
        <w:t>Lucene</w:t>
      </w:r>
      <w:proofErr w:type="spellEnd"/>
      <w:r w:rsidR="00745A20">
        <w:rPr>
          <w:rFonts w:hint="eastAsia"/>
        </w:rPr>
        <w:t xml:space="preserve"> </w:t>
      </w:r>
      <w:r w:rsidR="00745A20">
        <w:rPr>
          <w:rFonts w:hint="eastAsia"/>
        </w:rPr>
        <w:t>所以搜索的语法</w:t>
      </w:r>
      <w:r w:rsidR="00745A20">
        <w:rPr>
          <w:rFonts w:hint="eastAsia"/>
        </w:rPr>
        <w:t xml:space="preserve"> </w:t>
      </w:r>
      <w:r w:rsidR="00745A20">
        <w:rPr>
          <w:rFonts w:hint="eastAsia"/>
        </w:rPr>
        <w:t>和</w:t>
      </w:r>
      <w:r w:rsidR="00745A20">
        <w:rPr>
          <w:rFonts w:hint="eastAsia"/>
        </w:rPr>
        <w:t xml:space="preserve"> </w:t>
      </w:r>
      <w:proofErr w:type="spellStart"/>
      <w:r w:rsidR="00745A20">
        <w:rPr>
          <w:rFonts w:hint="eastAsia"/>
        </w:rPr>
        <w:t>Lucene</w:t>
      </w:r>
      <w:proofErr w:type="spellEnd"/>
      <w:r w:rsidR="00745A20">
        <w:rPr>
          <w:rFonts w:hint="eastAsia"/>
        </w:rPr>
        <w:t xml:space="preserve"> </w:t>
      </w:r>
      <w:r w:rsidR="00745A20">
        <w:rPr>
          <w:rFonts w:hint="eastAsia"/>
        </w:rPr>
        <w:t>一样</w:t>
      </w:r>
      <w:r w:rsidR="00745A20">
        <w:rPr>
          <w:rFonts w:hint="eastAsia"/>
        </w:rPr>
        <w:t xml:space="preserve"> </w:t>
      </w:r>
      <w:r w:rsidR="00745A20">
        <w:rPr>
          <w:rFonts w:hint="eastAsia"/>
        </w:rPr>
        <w:t>这里我只举例一些简单的搜索方式</w:t>
      </w:r>
      <w:r w:rsidR="00745A20">
        <w:rPr>
          <w:rFonts w:hint="eastAsia"/>
        </w:rPr>
        <w:t xml:space="preserve"> </w:t>
      </w:r>
      <w:r w:rsidR="00745A20">
        <w:rPr>
          <w:rFonts w:hint="eastAsia"/>
        </w:rPr>
        <w:t>复杂的搜索方式可以访问</w:t>
      </w:r>
      <w:r w:rsidR="00745A20">
        <w:br/>
      </w:r>
      <w:hyperlink r:id="rId10" w:history="1">
        <w:r w:rsidR="00AD27DA">
          <w:rPr>
            <w:rStyle w:val="aa"/>
          </w:rPr>
          <w:t>http://lucene.apache.org/java/2_9_1/queryparsersyntax.html</w:t>
        </w:r>
      </w:hyperlink>
      <w:r w:rsidR="00AD27DA">
        <w:rPr>
          <w:rFonts w:hint="eastAsia"/>
        </w:rPr>
        <w:br/>
      </w:r>
      <w:r w:rsidR="00AD27DA">
        <w:rPr>
          <w:rFonts w:hint="eastAsia"/>
        </w:rPr>
        <w:br/>
      </w:r>
      <w:r w:rsidR="00BF1FF3">
        <w:rPr>
          <w:rFonts w:hint="eastAsia"/>
        </w:rPr>
        <w:t>以</w:t>
      </w:r>
      <w:r w:rsidR="00BF1FF3">
        <w:rPr>
          <w:rFonts w:hint="eastAsia"/>
        </w:rPr>
        <w:t xml:space="preserve">rocky.xml </w:t>
      </w:r>
      <w:r w:rsidR="00BF1FF3">
        <w:rPr>
          <w:rFonts w:hint="eastAsia"/>
        </w:rPr>
        <w:t>为案例</w:t>
      </w:r>
      <w:r w:rsidR="00BF1FF3">
        <w:rPr>
          <w:rFonts w:hint="eastAsia"/>
        </w:rPr>
        <w:t xml:space="preserve"> </w:t>
      </w:r>
      <w:r w:rsidR="00D5170D">
        <w:rPr>
          <w:rFonts w:hint="eastAsia"/>
        </w:rPr>
        <w:t>如果搜索内容为</w:t>
      </w:r>
      <w:r w:rsidR="00D5170D">
        <w:rPr>
          <w:rFonts w:hint="eastAsia"/>
        </w:rPr>
        <w:t>:</w:t>
      </w:r>
    </w:p>
    <w:p w:rsidR="00D5170D" w:rsidRDefault="00D5170D" w:rsidP="00D5170D">
      <w:pPr>
        <w:pStyle w:val="a4"/>
        <w:numPr>
          <w:ilvl w:val="0"/>
          <w:numId w:val="2"/>
        </w:numPr>
        <w:rPr>
          <w:rFonts w:hint="eastAsia"/>
        </w:rPr>
      </w:pPr>
      <w:r>
        <w:t>R</w:t>
      </w:r>
      <w:r>
        <w:rPr>
          <w:rFonts w:hint="eastAsia"/>
        </w:rPr>
        <w:t>ocky</w:t>
      </w:r>
    </w:p>
    <w:p w:rsidR="00D5170D" w:rsidRDefault="00D5170D" w:rsidP="00D5170D">
      <w:pPr>
        <w:pStyle w:val="a4"/>
        <w:ind w:left="360"/>
        <w:rPr>
          <w:rFonts w:hint="eastAsia"/>
        </w:rPr>
      </w:pPr>
      <w:r>
        <w:rPr>
          <w:rFonts w:hint="eastAsia"/>
        </w:rPr>
        <w:t>这说明对默认字段进行搜索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desc:Rocky</w:t>
      </w:r>
      <w:proofErr w:type="spellEnd"/>
    </w:p>
    <w:p w:rsidR="00C80C3F" w:rsidRDefault="00C80C3F" w:rsidP="00C80C3F">
      <w:pPr>
        <w:pStyle w:val="a4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name:rocky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desc:rocky</w:t>
      </w:r>
      <w:proofErr w:type="spellEnd"/>
    </w:p>
    <w:p w:rsidR="00316132" w:rsidRDefault="00316132" w:rsidP="00316132">
      <w:pPr>
        <w:pStyle w:val="a4"/>
        <w:ind w:left="360"/>
        <w:rPr>
          <w:rFonts w:hint="eastAsia"/>
        </w:rPr>
      </w:pPr>
      <w:r>
        <w:rPr>
          <w:rFonts w:hint="eastAsia"/>
        </w:rPr>
        <w:t>对俩个字段进行搜索</w:t>
      </w:r>
      <w:r>
        <w:rPr>
          <w:rFonts w:hint="eastAsia"/>
        </w:rPr>
        <w:t xml:space="preserve">, </w:t>
      </w:r>
      <w:r>
        <w:rPr>
          <w:rFonts w:hint="eastAsia"/>
        </w:rPr>
        <w:t>相当于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name:rocky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desc:rocky</w:t>
      </w:r>
      <w:proofErr w:type="spellEnd"/>
    </w:p>
    <w:p w:rsidR="00316132" w:rsidRDefault="00316132" w:rsidP="00316132">
      <w:pPr>
        <w:pStyle w:val="a4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name:rocky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desc:rocky</w:t>
      </w:r>
      <w:proofErr w:type="spellEnd"/>
    </w:p>
    <w:p w:rsidR="00316132" w:rsidRDefault="00316132" w:rsidP="00316132">
      <w:pPr>
        <w:pStyle w:val="a4"/>
        <w:ind w:left="360"/>
        <w:rPr>
          <w:rFonts w:hint="eastAsia"/>
        </w:rPr>
      </w:pPr>
      <w:r>
        <w:rPr>
          <w:rFonts w:hint="eastAsia"/>
        </w:rPr>
        <w:t>表明俩个字段都必须含有</w:t>
      </w:r>
      <w:r>
        <w:rPr>
          <w:rFonts w:hint="eastAsia"/>
        </w:rPr>
        <w:t xml:space="preserve"> rocky </w:t>
      </w:r>
      <w:r>
        <w:rPr>
          <w:rFonts w:hint="eastAsia"/>
        </w:rPr>
        <w:t>才行</w:t>
      </w:r>
      <w:r w:rsidR="00EC412B">
        <w:br/>
      </w:r>
    </w:p>
    <w:p w:rsidR="00EC412B" w:rsidRDefault="00EC412B" w:rsidP="00EC412B">
      <w:pPr>
        <w:pStyle w:val="2"/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下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的自动启动脚本</w:t>
      </w:r>
    </w:p>
    <w:p w:rsidR="008A40FB" w:rsidRDefault="008A40FB" w:rsidP="008A40FB">
      <w:pPr>
        <w:rPr>
          <w:rFonts w:hint="eastAsia"/>
        </w:rPr>
      </w:pPr>
    </w:p>
    <w:p w:rsidR="003E2DE7" w:rsidRPr="008A40FB" w:rsidRDefault="003E2DE7" w:rsidP="008A40FB">
      <w:pPr>
        <w:rPr>
          <w:rFonts w:hint="eastAsia"/>
        </w:rPr>
      </w:pPr>
      <w:r>
        <w:t>V</w:t>
      </w:r>
      <w:r>
        <w:rPr>
          <w:rFonts w:hint="eastAsia"/>
        </w:rPr>
        <w:t>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solr</w:t>
      </w:r>
      <w:proofErr w:type="spellEnd"/>
    </w:p>
    <w:p w:rsidR="008A40FB" w:rsidRDefault="008A40FB" w:rsidP="008A40FB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8A40FB" w:rsidRDefault="008A40FB" w:rsidP="008A40FB">
      <w:r>
        <w:t>SOLR_DIR="/</w:t>
      </w:r>
      <w:proofErr w:type="spellStart"/>
      <w:r>
        <w:t>usr</w:t>
      </w:r>
      <w:proofErr w:type="spellEnd"/>
      <w:r>
        <w:t>/local/</w:t>
      </w:r>
      <w:proofErr w:type="spellStart"/>
      <w:r>
        <w:t>solr</w:t>
      </w:r>
      <w:proofErr w:type="spellEnd"/>
      <w:r>
        <w:t>/example"</w:t>
      </w:r>
    </w:p>
    <w:p w:rsidR="008A40FB" w:rsidRDefault="008A40FB" w:rsidP="008A40FB">
      <w:r>
        <w:t>JAVA_OPTIONS="-Xmx256m -DSTOP.PORT=8079 -DSTOP.KEY=</w:t>
      </w:r>
      <w:proofErr w:type="spellStart"/>
      <w:r>
        <w:t>stopkey</w:t>
      </w:r>
      <w:proofErr w:type="spellEnd"/>
      <w:r>
        <w:t xml:space="preserve"> -jar start.jar"</w:t>
      </w:r>
    </w:p>
    <w:p w:rsidR="008A40FB" w:rsidRDefault="008A40FB" w:rsidP="008A40FB">
      <w:r>
        <w:t>LOG_FILE="/</w:t>
      </w:r>
      <w:proofErr w:type="spellStart"/>
      <w:r>
        <w:t>var</w:t>
      </w:r>
      <w:proofErr w:type="spellEnd"/>
      <w:r>
        <w:t>/log/solr.log"</w:t>
      </w:r>
    </w:p>
    <w:p w:rsidR="008A40FB" w:rsidRDefault="008A40FB" w:rsidP="008A40FB">
      <w:r>
        <w:t>JAVA="/</w:t>
      </w:r>
      <w:proofErr w:type="spellStart"/>
      <w:r>
        <w:t>usr</w:t>
      </w:r>
      <w:proofErr w:type="spellEnd"/>
      <w:r>
        <w:t>/bin/java"</w:t>
      </w:r>
    </w:p>
    <w:p w:rsidR="008A40FB" w:rsidRDefault="008A40FB" w:rsidP="008A40FB"/>
    <w:p w:rsidR="008A40FB" w:rsidRDefault="008A40FB" w:rsidP="008A40FB">
      <w:proofErr w:type="gramStart"/>
      <w:r>
        <w:t>case</w:t>
      </w:r>
      <w:proofErr w:type="gramEnd"/>
      <w:r>
        <w:t xml:space="preserve"> $1 in</w:t>
      </w:r>
    </w:p>
    <w:p w:rsidR="008A40FB" w:rsidRDefault="008A40FB" w:rsidP="008A40FB">
      <w:r>
        <w:t xml:space="preserve">    </w:t>
      </w:r>
      <w:proofErr w:type="gramStart"/>
      <w:r>
        <w:t>start</w:t>
      </w:r>
      <w:proofErr w:type="gramEnd"/>
      <w:r>
        <w:t>)</w:t>
      </w:r>
    </w:p>
    <w:p w:rsidR="008A40FB" w:rsidRDefault="008A40FB" w:rsidP="008A40FB">
      <w:r>
        <w:t xml:space="preserve">        </w:t>
      </w:r>
      <w:proofErr w:type="gramStart"/>
      <w:r>
        <w:t>echo</w:t>
      </w:r>
      <w:proofErr w:type="gramEnd"/>
      <w:r>
        <w:t xml:space="preserve"> "Starting </w:t>
      </w:r>
      <w:proofErr w:type="spellStart"/>
      <w:r>
        <w:t>Solr</w:t>
      </w:r>
      <w:proofErr w:type="spellEnd"/>
      <w:r>
        <w:t>"</w:t>
      </w:r>
    </w:p>
    <w:p w:rsidR="008A40FB" w:rsidRDefault="008A40FB" w:rsidP="008A40FB">
      <w:r>
        <w:t xml:space="preserve">        </w:t>
      </w:r>
      <w:proofErr w:type="gramStart"/>
      <w:r>
        <w:t>cd</w:t>
      </w:r>
      <w:proofErr w:type="gramEnd"/>
      <w:r>
        <w:t xml:space="preserve"> $SOLR_DIR</w:t>
      </w:r>
    </w:p>
    <w:p w:rsidR="008A40FB" w:rsidRDefault="008A40FB" w:rsidP="008A40FB">
      <w:r>
        <w:t xml:space="preserve">        $JAVA $JAVA_OPTIONS 2&gt; $LOG_FILE &amp;</w:t>
      </w:r>
    </w:p>
    <w:p w:rsidR="008A40FB" w:rsidRDefault="008A40FB" w:rsidP="008A40FB">
      <w:r>
        <w:t xml:space="preserve">        ;;</w:t>
      </w:r>
    </w:p>
    <w:p w:rsidR="008A40FB" w:rsidRDefault="008A40FB" w:rsidP="008A40FB">
      <w:r>
        <w:t xml:space="preserve">    </w:t>
      </w:r>
      <w:proofErr w:type="gramStart"/>
      <w:r>
        <w:t>stop</w:t>
      </w:r>
      <w:proofErr w:type="gramEnd"/>
      <w:r>
        <w:t>)</w:t>
      </w:r>
    </w:p>
    <w:p w:rsidR="008A40FB" w:rsidRDefault="008A40FB" w:rsidP="008A40FB">
      <w:r>
        <w:t xml:space="preserve">        </w:t>
      </w:r>
      <w:proofErr w:type="gramStart"/>
      <w:r>
        <w:t>echo</w:t>
      </w:r>
      <w:proofErr w:type="gramEnd"/>
      <w:r>
        <w:t xml:space="preserve"> "Stopping </w:t>
      </w:r>
      <w:proofErr w:type="spellStart"/>
      <w:r>
        <w:t>Solr</w:t>
      </w:r>
      <w:proofErr w:type="spellEnd"/>
      <w:r>
        <w:t>"</w:t>
      </w:r>
    </w:p>
    <w:p w:rsidR="008A40FB" w:rsidRDefault="008A40FB" w:rsidP="008A40FB">
      <w:r>
        <w:t xml:space="preserve">        </w:t>
      </w:r>
      <w:proofErr w:type="gramStart"/>
      <w:r>
        <w:t>cd</w:t>
      </w:r>
      <w:proofErr w:type="gramEnd"/>
      <w:r>
        <w:t xml:space="preserve"> $SOLR_DIR</w:t>
      </w:r>
    </w:p>
    <w:p w:rsidR="008A40FB" w:rsidRDefault="008A40FB" w:rsidP="008A40FB">
      <w:r>
        <w:t xml:space="preserve">        $JAVA $JAVA_OPTIONS --stop</w:t>
      </w:r>
    </w:p>
    <w:p w:rsidR="008A40FB" w:rsidRDefault="008A40FB" w:rsidP="008A40FB">
      <w:r>
        <w:t xml:space="preserve">        ;;</w:t>
      </w:r>
    </w:p>
    <w:p w:rsidR="008A40FB" w:rsidRDefault="008A40FB" w:rsidP="008A40FB">
      <w:r>
        <w:t xml:space="preserve">    </w:t>
      </w:r>
      <w:proofErr w:type="gramStart"/>
      <w:r>
        <w:t>restart</w:t>
      </w:r>
      <w:proofErr w:type="gramEnd"/>
      <w:r>
        <w:t>)</w:t>
      </w:r>
    </w:p>
    <w:p w:rsidR="008A40FB" w:rsidRDefault="008A40FB" w:rsidP="008A40FB">
      <w:r>
        <w:t xml:space="preserve">        $0 stop</w:t>
      </w:r>
    </w:p>
    <w:p w:rsidR="008A40FB" w:rsidRDefault="008A40FB" w:rsidP="008A40FB">
      <w:r>
        <w:t xml:space="preserve">        </w:t>
      </w:r>
      <w:proofErr w:type="gramStart"/>
      <w:r>
        <w:t>sleep</w:t>
      </w:r>
      <w:proofErr w:type="gramEnd"/>
      <w:r>
        <w:t xml:space="preserve"> 1</w:t>
      </w:r>
    </w:p>
    <w:p w:rsidR="008A40FB" w:rsidRDefault="008A40FB" w:rsidP="008A40FB">
      <w:r>
        <w:t xml:space="preserve">        $0 start</w:t>
      </w:r>
    </w:p>
    <w:p w:rsidR="008A40FB" w:rsidRDefault="008A40FB" w:rsidP="008A40FB">
      <w:r>
        <w:t xml:space="preserve">        ;;</w:t>
      </w:r>
    </w:p>
    <w:p w:rsidR="008A40FB" w:rsidRDefault="008A40FB" w:rsidP="008A40FB">
      <w:r>
        <w:t xml:space="preserve">    *)</w:t>
      </w:r>
    </w:p>
    <w:p w:rsidR="008A40FB" w:rsidRDefault="008A40FB" w:rsidP="008A40FB">
      <w:r>
        <w:t xml:space="preserve">        </w:t>
      </w:r>
      <w:proofErr w:type="gramStart"/>
      <w:r>
        <w:t>echo</w:t>
      </w:r>
      <w:proofErr w:type="gramEnd"/>
      <w:r>
        <w:t xml:space="preserve"> "Usage: $0 {</w:t>
      </w:r>
      <w:proofErr w:type="spellStart"/>
      <w:r>
        <w:t>start|stop|restart</w:t>
      </w:r>
      <w:proofErr w:type="spellEnd"/>
      <w:r>
        <w:t>}" &gt;&amp;2</w:t>
      </w:r>
    </w:p>
    <w:p w:rsidR="008A40FB" w:rsidRDefault="008A40FB" w:rsidP="008A40FB">
      <w:r>
        <w:t xml:space="preserve">        </w:t>
      </w:r>
      <w:proofErr w:type="gramStart"/>
      <w:r>
        <w:t>exit</w:t>
      </w:r>
      <w:proofErr w:type="gramEnd"/>
      <w:r>
        <w:t xml:space="preserve"> 1</w:t>
      </w:r>
    </w:p>
    <w:p w:rsidR="008A40FB" w:rsidRDefault="008A40FB" w:rsidP="008A40FB">
      <w:r>
        <w:t xml:space="preserve">        ;;</w:t>
      </w:r>
    </w:p>
    <w:p w:rsidR="008328AE" w:rsidRDefault="00FA715F" w:rsidP="008A40FB">
      <w:pPr>
        <w:rPr>
          <w:rFonts w:hint="eastAsia"/>
        </w:rPr>
      </w:pPr>
      <w:proofErr w:type="spellStart"/>
      <w:r>
        <w:t>E</w:t>
      </w:r>
      <w:r w:rsidR="008A40FB">
        <w:t>sac</w:t>
      </w:r>
      <w:proofErr w:type="spellEnd"/>
    </w:p>
    <w:p w:rsidR="00FA715F" w:rsidRDefault="00FA715F" w:rsidP="008A40FB">
      <w:pPr>
        <w:rPr>
          <w:rFonts w:hint="eastAsia"/>
        </w:rPr>
      </w:pPr>
    </w:p>
    <w:p w:rsidR="00FA715F" w:rsidRDefault="00FA715F" w:rsidP="008A40FB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+x </w:t>
      </w:r>
      <w:proofErr w:type="spellStart"/>
      <w:r>
        <w:rPr>
          <w:rFonts w:hint="eastAsia"/>
        </w:rPr>
        <w:t>solr</w:t>
      </w:r>
      <w:proofErr w:type="spellEnd"/>
    </w:p>
    <w:p w:rsidR="00D5170D" w:rsidRDefault="00FA715F" w:rsidP="00912DBE">
      <w:pPr>
        <w:rPr>
          <w:rFonts w:hint="eastAsia"/>
        </w:rPr>
      </w:pPr>
      <w:r>
        <w:rPr>
          <w:rFonts w:hint="eastAsia"/>
        </w:rPr>
        <w:t>然后把</w:t>
      </w:r>
      <w:r w:rsidR="00DA1B0E">
        <w:rPr>
          <w:rFonts w:hint="eastAsia"/>
        </w:rPr>
        <w:t xml:space="preserve"> </w:t>
      </w:r>
      <w:r w:rsidR="00DA1B0E">
        <w:rPr>
          <w:rFonts w:hint="eastAsia"/>
        </w:rPr>
        <w:t>在</w:t>
      </w:r>
      <w:r w:rsidR="00DA1B0E">
        <w:rPr>
          <w:rFonts w:hint="eastAsia"/>
        </w:rPr>
        <w:t xml:space="preserve"> /</w:t>
      </w:r>
      <w:proofErr w:type="spellStart"/>
      <w:r w:rsidR="00DA1B0E">
        <w:rPr>
          <w:rFonts w:hint="eastAsia"/>
        </w:rPr>
        <w:t>etc</w:t>
      </w:r>
      <w:proofErr w:type="spellEnd"/>
      <w:r w:rsidR="00DA1B0E">
        <w:rPr>
          <w:rFonts w:hint="eastAsia"/>
        </w:rPr>
        <w:t>/</w:t>
      </w:r>
      <w:proofErr w:type="spellStart"/>
      <w:r w:rsidR="00DA1B0E">
        <w:rPr>
          <w:rFonts w:hint="eastAsia"/>
        </w:rPr>
        <w:t>rc.local</w:t>
      </w:r>
      <w:proofErr w:type="spellEnd"/>
      <w:r w:rsidR="00DA1B0E">
        <w:rPr>
          <w:rFonts w:hint="eastAsia"/>
        </w:rPr>
        <w:t xml:space="preserve"> </w:t>
      </w:r>
      <w:r w:rsidR="00DA1B0E">
        <w:rPr>
          <w:rFonts w:hint="eastAsia"/>
        </w:rPr>
        <w:t>里加入</w:t>
      </w:r>
      <w:r w:rsidR="002443E7">
        <w:rPr>
          <w:rFonts w:hint="eastAsia"/>
        </w:rPr>
        <w:br/>
      </w:r>
      <w:r w:rsidR="00DA1B0E" w:rsidRPr="00DA1B0E">
        <w:t>/</w:t>
      </w:r>
      <w:proofErr w:type="spellStart"/>
      <w:r w:rsidR="00DA1B0E" w:rsidRPr="00DA1B0E">
        <w:t>etc</w:t>
      </w:r>
      <w:proofErr w:type="spellEnd"/>
      <w:r w:rsidR="00DA1B0E" w:rsidRPr="00DA1B0E">
        <w:t>/</w:t>
      </w:r>
      <w:proofErr w:type="spellStart"/>
      <w:r w:rsidR="00DA1B0E" w:rsidRPr="00DA1B0E">
        <w:t>init.d</w:t>
      </w:r>
      <w:proofErr w:type="spellEnd"/>
      <w:r w:rsidR="00DA1B0E" w:rsidRPr="00DA1B0E">
        <w:t>/</w:t>
      </w:r>
      <w:proofErr w:type="spellStart"/>
      <w:r w:rsidR="00DA1B0E" w:rsidRPr="00DA1B0E">
        <w:t>solr</w:t>
      </w:r>
      <w:proofErr w:type="spellEnd"/>
      <w:r w:rsidR="00DA1B0E" w:rsidRPr="00DA1B0E">
        <w:t xml:space="preserve"> start</w:t>
      </w:r>
    </w:p>
    <w:p w:rsidR="00912DBE" w:rsidRPr="00912DBE" w:rsidRDefault="00912DBE" w:rsidP="00912DBE">
      <w:bookmarkStart w:id="0" w:name="_GoBack"/>
      <w:bookmarkEnd w:id="0"/>
    </w:p>
    <w:p w:rsidR="009B7A07" w:rsidRDefault="00807EB2" w:rsidP="000A413C">
      <w:pPr>
        <w:pStyle w:val="2"/>
      </w:pPr>
      <w:r>
        <w:rPr>
          <w:rFonts w:hint="eastAsia"/>
        </w:rPr>
        <w:t>参考文献</w:t>
      </w:r>
    </w:p>
    <w:p w:rsidR="00543963" w:rsidRPr="00543963" w:rsidRDefault="00912DBE">
      <w:hyperlink r:id="rId11" w:history="1">
        <w:r w:rsidR="0039037B">
          <w:rPr>
            <w:rStyle w:val="aa"/>
          </w:rPr>
          <w:t>http://www.ibm.com/developerworks/cn/java/j-solr1/index.html</w:t>
        </w:r>
      </w:hyperlink>
      <w:r w:rsidR="00471C38">
        <w:rPr>
          <w:rFonts w:hint="eastAsia"/>
        </w:rPr>
        <w:br/>
      </w:r>
      <w:hyperlink r:id="rId12" w:history="1">
        <w:r w:rsidR="00543963">
          <w:rPr>
            <w:rStyle w:val="aa"/>
          </w:rPr>
          <w:t>http://blog.chenlb.com/2009/05/apache-solr-quick-start-and-demo.html</w:t>
        </w:r>
      </w:hyperlink>
      <w:r w:rsidR="00543963">
        <w:rPr>
          <w:rFonts w:hint="eastAsia"/>
        </w:rPr>
        <w:br/>
      </w:r>
      <w:hyperlink r:id="rId13" w:history="1">
        <w:r w:rsidR="00DE2E02">
          <w:rPr>
            <w:rStyle w:val="aa"/>
          </w:rPr>
          <w:t>http://drupalsh.cn/node/2358</w:t>
        </w:r>
      </w:hyperlink>
      <w:r w:rsidR="00EA09E6">
        <w:rPr>
          <w:rFonts w:hint="eastAsia"/>
        </w:rPr>
        <w:br/>
      </w:r>
      <w:hyperlink r:id="rId14" w:history="1">
        <w:r w:rsidR="00EA09E6">
          <w:rPr>
            <w:rStyle w:val="aa"/>
          </w:rPr>
          <w:t>http://www.blogjava.net/RongHao/archive/2007/11/06/158621.html</w:t>
        </w:r>
      </w:hyperlink>
      <w:r w:rsidR="0001307F">
        <w:rPr>
          <w:rFonts w:hint="eastAsia"/>
        </w:rPr>
        <w:br/>
      </w:r>
      <w:hyperlink r:id="rId15" w:anchor="intro" w:history="1">
        <w:r w:rsidR="0001307F">
          <w:rPr>
            <w:rStyle w:val="aa"/>
          </w:rPr>
          <w:t>http://lucene.apache.org/solr/#intro</w:t>
        </w:r>
      </w:hyperlink>
    </w:p>
    <w:p w:rsidR="00DF6DEF" w:rsidRDefault="00DF6DEF"/>
    <w:sectPr w:rsidR="00DF6D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81634"/>
    <w:multiLevelType w:val="hybridMultilevel"/>
    <w:tmpl w:val="C6C60E0C"/>
    <w:lvl w:ilvl="0" w:tplc="92A8B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563D6D"/>
    <w:multiLevelType w:val="hybridMultilevel"/>
    <w:tmpl w:val="7E589CA2"/>
    <w:lvl w:ilvl="0" w:tplc="97948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B666BA"/>
    <w:rsid w:val="0001307F"/>
    <w:rsid w:val="00026E03"/>
    <w:rsid w:val="00042DF4"/>
    <w:rsid w:val="00045261"/>
    <w:rsid w:val="000A413C"/>
    <w:rsid w:val="000B2FF7"/>
    <w:rsid w:val="000C3D19"/>
    <w:rsid w:val="000C3F62"/>
    <w:rsid w:val="000C52C8"/>
    <w:rsid w:val="00125301"/>
    <w:rsid w:val="001803ED"/>
    <w:rsid w:val="0018787D"/>
    <w:rsid w:val="001C5413"/>
    <w:rsid w:val="001D7CF0"/>
    <w:rsid w:val="001F5570"/>
    <w:rsid w:val="002010F8"/>
    <w:rsid w:val="002168CC"/>
    <w:rsid w:val="0022325A"/>
    <w:rsid w:val="00241072"/>
    <w:rsid w:val="002443E7"/>
    <w:rsid w:val="00295204"/>
    <w:rsid w:val="002A242B"/>
    <w:rsid w:val="002A3E8A"/>
    <w:rsid w:val="002D0089"/>
    <w:rsid w:val="002D76BF"/>
    <w:rsid w:val="002E0D56"/>
    <w:rsid w:val="00302229"/>
    <w:rsid w:val="00316132"/>
    <w:rsid w:val="00331BCA"/>
    <w:rsid w:val="00335D6A"/>
    <w:rsid w:val="003376EE"/>
    <w:rsid w:val="003521A6"/>
    <w:rsid w:val="0036742D"/>
    <w:rsid w:val="00387265"/>
    <w:rsid w:val="0039037B"/>
    <w:rsid w:val="0039234F"/>
    <w:rsid w:val="00394645"/>
    <w:rsid w:val="003D5DF6"/>
    <w:rsid w:val="003E2DE7"/>
    <w:rsid w:val="00430271"/>
    <w:rsid w:val="00471C38"/>
    <w:rsid w:val="00483E7F"/>
    <w:rsid w:val="00485311"/>
    <w:rsid w:val="00512DC2"/>
    <w:rsid w:val="00543963"/>
    <w:rsid w:val="00561A26"/>
    <w:rsid w:val="0058198D"/>
    <w:rsid w:val="005857A3"/>
    <w:rsid w:val="005C159C"/>
    <w:rsid w:val="005C1D3D"/>
    <w:rsid w:val="006000A5"/>
    <w:rsid w:val="0061358D"/>
    <w:rsid w:val="00642127"/>
    <w:rsid w:val="00661BE7"/>
    <w:rsid w:val="006727ED"/>
    <w:rsid w:val="006A7891"/>
    <w:rsid w:val="006B5CB4"/>
    <w:rsid w:val="00745A20"/>
    <w:rsid w:val="00786592"/>
    <w:rsid w:val="007A4DCB"/>
    <w:rsid w:val="007A5397"/>
    <w:rsid w:val="007E7982"/>
    <w:rsid w:val="00807EB2"/>
    <w:rsid w:val="008328AE"/>
    <w:rsid w:val="008414AC"/>
    <w:rsid w:val="008A40FB"/>
    <w:rsid w:val="0091184E"/>
    <w:rsid w:val="00912AA6"/>
    <w:rsid w:val="00912DBE"/>
    <w:rsid w:val="0091580B"/>
    <w:rsid w:val="00963B9E"/>
    <w:rsid w:val="009B7A07"/>
    <w:rsid w:val="009B7C0A"/>
    <w:rsid w:val="00A048A1"/>
    <w:rsid w:val="00A10036"/>
    <w:rsid w:val="00A15A93"/>
    <w:rsid w:val="00AA1600"/>
    <w:rsid w:val="00AA1ECD"/>
    <w:rsid w:val="00AA506C"/>
    <w:rsid w:val="00AC0670"/>
    <w:rsid w:val="00AC28CF"/>
    <w:rsid w:val="00AD27DA"/>
    <w:rsid w:val="00B00BF3"/>
    <w:rsid w:val="00B14043"/>
    <w:rsid w:val="00B24558"/>
    <w:rsid w:val="00B37E44"/>
    <w:rsid w:val="00B4634E"/>
    <w:rsid w:val="00B53774"/>
    <w:rsid w:val="00B666BA"/>
    <w:rsid w:val="00B97209"/>
    <w:rsid w:val="00BF1FF3"/>
    <w:rsid w:val="00C21D57"/>
    <w:rsid w:val="00C80C3F"/>
    <w:rsid w:val="00C832AA"/>
    <w:rsid w:val="00C845F7"/>
    <w:rsid w:val="00C91088"/>
    <w:rsid w:val="00CE0EAA"/>
    <w:rsid w:val="00D00280"/>
    <w:rsid w:val="00D478F4"/>
    <w:rsid w:val="00D5170D"/>
    <w:rsid w:val="00D8404B"/>
    <w:rsid w:val="00DA1B0E"/>
    <w:rsid w:val="00DD0F71"/>
    <w:rsid w:val="00DE2E02"/>
    <w:rsid w:val="00DF6DEF"/>
    <w:rsid w:val="00E24BB7"/>
    <w:rsid w:val="00E261C2"/>
    <w:rsid w:val="00E825A2"/>
    <w:rsid w:val="00EA09E6"/>
    <w:rsid w:val="00EA23E5"/>
    <w:rsid w:val="00EC269B"/>
    <w:rsid w:val="00EC3A8F"/>
    <w:rsid w:val="00EC412B"/>
    <w:rsid w:val="00F2487C"/>
    <w:rsid w:val="00F338AF"/>
    <w:rsid w:val="00F37C6E"/>
    <w:rsid w:val="00F53B24"/>
    <w:rsid w:val="00F82789"/>
    <w:rsid w:val="00FA715F"/>
    <w:rsid w:val="00FC7153"/>
    <w:rsid w:val="00FD1768"/>
    <w:rsid w:val="00FE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B666B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B666BA"/>
    <w:rPr>
      <w:sz w:val="18"/>
      <w:szCs w:val="18"/>
    </w:rPr>
  </w:style>
  <w:style w:type="character" w:styleId="aa">
    <w:name w:val="Hyperlink"/>
    <w:basedOn w:val="a0"/>
    <w:uiPriority w:val="99"/>
    <w:unhideWhenUsed/>
    <w:rsid w:val="0039037B"/>
    <w:rPr>
      <w:color w:val="0000FF"/>
      <w:u w:val="single"/>
    </w:rPr>
  </w:style>
  <w:style w:type="character" w:customStyle="1" w:styleId="apple-style-span">
    <w:name w:val="apple-style-span"/>
    <w:basedOn w:val="a0"/>
    <w:rsid w:val="00561A26"/>
  </w:style>
  <w:style w:type="character" w:customStyle="1" w:styleId="apple-converted-space">
    <w:name w:val="apple-converted-space"/>
    <w:basedOn w:val="a0"/>
    <w:rsid w:val="00CE0E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B666B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B666BA"/>
    <w:rPr>
      <w:sz w:val="18"/>
      <w:szCs w:val="18"/>
    </w:rPr>
  </w:style>
  <w:style w:type="character" w:styleId="aa">
    <w:name w:val="Hyperlink"/>
    <w:basedOn w:val="a0"/>
    <w:uiPriority w:val="99"/>
    <w:unhideWhenUsed/>
    <w:rsid w:val="0039037B"/>
    <w:rPr>
      <w:color w:val="0000FF"/>
      <w:u w:val="single"/>
    </w:rPr>
  </w:style>
  <w:style w:type="character" w:customStyle="1" w:styleId="apple-style-span">
    <w:name w:val="apple-style-span"/>
    <w:basedOn w:val="a0"/>
    <w:rsid w:val="00561A26"/>
  </w:style>
  <w:style w:type="character" w:customStyle="1" w:styleId="apple-converted-space">
    <w:name w:val="apple-converted-space"/>
    <w:basedOn w:val="a0"/>
    <w:rsid w:val="00CE0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83/solr/admin/" TargetMode="External"/><Relationship Id="rId13" Type="http://schemas.openxmlformats.org/officeDocument/2006/relationships/hyperlink" Target="http://drupalsh.cn/node/235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apache.org/dyn/closer.cgi/lucene/solr/" TargetMode="External"/><Relationship Id="rId12" Type="http://schemas.openxmlformats.org/officeDocument/2006/relationships/hyperlink" Target="http://blog.chenlb.com/2009/05/apache-solr-quick-start-and-demo.html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bm.com/developerworks/cn/java/j-solr1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ucene.apache.org/solr/" TargetMode="External"/><Relationship Id="rId10" Type="http://schemas.openxmlformats.org/officeDocument/2006/relationships/hyperlink" Target="http://lucene.apache.org/java/2_9_1/queryparsersyntax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blogjava.net/RongHao/archive/2007/11/06/158621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36"/>
    <w:rsid w:val="002057FC"/>
    <w:rsid w:val="007B3CEF"/>
    <w:rsid w:val="008D2F51"/>
    <w:rsid w:val="00A65704"/>
    <w:rsid w:val="00C87096"/>
    <w:rsid w:val="00D0269E"/>
    <w:rsid w:val="00DF5436"/>
    <w:rsid w:val="00F7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570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57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Apache Solr 指南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8A5F93FE-904D-488D-B1FD-A50B49873633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107</TotalTime>
  <Pages>3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weff_1</dc:creator>
  <cp:lastModifiedBy>weff_1</cp:lastModifiedBy>
  <cp:revision>185</cp:revision>
  <dcterms:created xsi:type="dcterms:W3CDTF">2011-09-07T09:30:00Z</dcterms:created>
  <dcterms:modified xsi:type="dcterms:W3CDTF">2011-09-09T07:23:00Z</dcterms:modified>
</cp:coreProperties>
</file>